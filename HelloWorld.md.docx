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2D8" w:rsidRDefault="000A5AE5">
      <w:bookmarkStart w:id="0" w:name="_GoBack"/>
      <w:bookmarkEnd w:id="0"/>
      <w:r>
        <w:t>## This is a markdown file</w:t>
      </w:r>
    </w:p>
    <w:sectPr w:rsidR="00B562D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AE5" w:rsidRDefault="000A5AE5">
      <w:pPr>
        <w:spacing w:after="0" w:line="240" w:lineRule="auto"/>
      </w:pPr>
      <w:r>
        <w:separator/>
      </w:r>
    </w:p>
  </w:endnote>
  <w:endnote w:type="continuationSeparator" w:id="0">
    <w:p w:rsidR="000A5AE5" w:rsidRDefault="000A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AE5" w:rsidRDefault="000A5AE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A5AE5" w:rsidRDefault="000A5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562D8"/>
    <w:rsid w:val="000A5AE5"/>
    <w:rsid w:val="00240618"/>
    <w:rsid w:val="00A54695"/>
    <w:rsid w:val="00B5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937DB1-7C35-4B42-A752-8DB33AA5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dc:description/>
  <cp:lastModifiedBy>stella Nwapanyi</cp:lastModifiedBy>
  <cp:revision>2</cp:revision>
  <dcterms:created xsi:type="dcterms:W3CDTF">2017-01-23T10:48:00Z</dcterms:created>
  <dcterms:modified xsi:type="dcterms:W3CDTF">2017-01-23T10:48:00Z</dcterms:modified>
</cp:coreProperties>
</file>